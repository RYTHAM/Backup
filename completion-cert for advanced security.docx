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3B" w:rsidRDefault="00DD2BBB">
      <w:r>
        <w:rPr>
          <w:noProof/>
        </w:rPr>
        <w:drawing>
          <wp:inline distT="0" distB="0" distL="0" distR="0" wp14:anchorId="32C65997" wp14:editId="7E67D1CA">
            <wp:extent cx="56769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03F3E5" wp14:editId="69B06C09">
            <wp:extent cx="5734050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FF51B5" wp14:editId="4FB3F637">
            <wp:extent cx="5943600" cy="5579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14F990" wp14:editId="61B6C135">
            <wp:extent cx="58674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CB5862" wp14:editId="1AC9E116">
            <wp:extent cx="5943600" cy="581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8FFB0C" wp14:editId="78BA0D9D">
            <wp:extent cx="5943600" cy="4796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42DFB7" wp14:editId="5B722E15">
            <wp:extent cx="5943600" cy="4475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BB"/>
    <w:rsid w:val="003C2223"/>
    <w:rsid w:val="00A02BC1"/>
    <w:rsid w:val="00D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7B469FB4</Template>
  <TotalTime>6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Kukreja, Bharti</dc:creator>
  <cp:lastModifiedBy>Kukreja, Bharti</cp:lastModifiedBy>
  <cp:revision>1</cp:revision>
  <dcterms:created xsi:type="dcterms:W3CDTF">2016-07-07T12:15:00Z</dcterms:created>
  <dcterms:modified xsi:type="dcterms:W3CDTF">2016-07-07T12:21:00Z</dcterms:modified>
</cp:coreProperties>
</file>